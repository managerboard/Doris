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6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一年级第二学期口试复习卷（三）</w:t>
      </w:r>
    </w:p>
    <w:p>
      <w:pPr>
        <w:ind w:firstLine="3360" w:firstLineChars="160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none"/>
          <w:lang w:val="en-US" w:eastAsia="zh-CN"/>
        </w:rPr>
        <w:t xml:space="preserve">  姓名：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eastAsia"/>
          <w:u w:val="none"/>
          <w:lang w:val="en-US" w:eastAsia="zh-CN"/>
        </w:rPr>
        <w:t xml:space="preserve"> 等级：</w:t>
      </w:r>
      <w:r>
        <w:rPr>
          <w:rFonts w:hint="eastAsia"/>
          <w:u w:val="single"/>
          <w:lang w:val="en-US" w:eastAsia="zh-CN"/>
        </w:rPr>
        <w:t xml:space="preserve">      </w:t>
      </w:r>
    </w:p>
    <w:p>
      <w:pPr>
        <w:ind w:firstLine="3360" w:firstLineChars="1600"/>
        <w:rPr>
          <w:rFonts w:hint="eastAsia"/>
          <w:u w:val="singl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口算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7+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5=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18=</w:t>
      </w:r>
      <w:r>
        <w:rPr>
          <w:rFonts w:hint="eastAsia"/>
          <w:sz w:val="24"/>
          <w:szCs w:val="24"/>
          <w:lang w:val="en-US" w:eastAsia="zh-CN"/>
        </w:rPr>
        <w:t>28-</w:t>
      </w:r>
      <w:r>
        <w:rPr>
          <w:rFonts w:hint="eastAsia"/>
          <w:sz w:val="44"/>
          <w:szCs w:val="44"/>
          <w:lang w:eastAsia="zh-CN"/>
        </w:rPr>
        <w:sym w:font="Wingdings 2" w:char="00A3"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44"/>
          <w:szCs w:val="44"/>
          <w:lang w:eastAsia="zh-CN"/>
        </w:rPr>
        <w:sym w:font="Wingdings 2" w:char="00A3"/>
      </w:r>
      <w:r>
        <w:rPr>
          <w:rFonts w:hint="eastAsia"/>
          <w:sz w:val="24"/>
          <w:szCs w:val="24"/>
        </w:rPr>
        <w:t xml:space="preserve"> +1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= 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30- </w:t>
      </w:r>
      <w:bookmarkStart w:id="0" w:name="_GoBack"/>
      <w:bookmarkEnd w:id="0"/>
      <w:r>
        <w:rPr>
          <w:rFonts w:hint="eastAsia"/>
          <w:sz w:val="44"/>
          <w:szCs w:val="44"/>
          <w:lang w:eastAsia="zh-CN"/>
        </w:rPr>
        <w:sym w:font="Wingdings 2" w:char="00A3"/>
      </w:r>
      <w:r>
        <w:rPr>
          <w:rFonts w:hint="eastAsia"/>
          <w:sz w:val="24"/>
          <w:szCs w:val="24"/>
        </w:rPr>
        <w:t>+12=24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40" w:firstLineChars="1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57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  <w:lang w:val="en-US" w:eastAsia="zh-CN"/>
        </w:rPr>
        <w:t>27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val="en-US" w:eastAsia="zh-CN"/>
        </w:rPr>
        <w:t xml:space="preserve">    56—16=       </w:t>
      </w:r>
      <w:r>
        <w:rPr>
          <w:rFonts w:hint="eastAsia"/>
          <w:sz w:val="44"/>
          <w:szCs w:val="44"/>
          <w:lang w:eastAsia="zh-CN"/>
        </w:rPr>
        <w:sym w:font="Wingdings 2" w:char="00A3"/>
      </w:r>
      <w:r>
        <w:rPr>
          <w:rFonts w:hint="eastAsia"/>
          <w:sz w:val="24"/>
          <w:szCs w:val="24"/>
          <w:lang w:eastAsia="zh-CN"/>
        </w:rPr>
        <w:t>—</w:t>
      </w:r>
      <w:r>
        <w:rPr>
          <w:rFonts w:hint="eastAsia"/>
          <w:sz w:val="24"/>
          <w:szCs w:val="24"/>
          <w:lang w:val="en-US" w:eastAsia="zh-CN"/>
        </w:rPr>
        <w:t xml:space="preserve">55=45     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  <w:lang w:eastAsia="zh-CN"/>
        </w:rPr>
        <w:t>—</w:t>
      </w:r>
      <w:r>
        <w:rPr>
          <w:rFonts w:hint="eastAsia"/>
          <w:sz w:val="44"/>
          <w:szCs w:val="44"/>
          <w:lang w:eastAsia="zh-CN"/>
        </w:rPr>
        <w:sym w:font="Wingdings 2" w:char="00A3"/>
      </w:r>
      <w:r>
        <w:rPr>
          <w:rFonts w:hint="eastAsia"/>
          <w:sz w:val="24"/>
          <w:szCs w:val="24"/>
          <w:lang w:val="en-US" w:eastAsia="zh-CN"/>
        </w:rPr>
        <w:t>=40</w:t>
      </w:r>
      <w:r>
        <w:rPr>
          <w:rFonts w:hint="eastAsia"/>
          <w:sz w:val="24"/>
          <w:szCs w:val="24"/>
        </w:rPr>
        <w:t>+4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二、填空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58的相邻数是（  ）和（  ），相邻的整十数是（   ）和（ 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0" w:hanging="1200" w:hangingChars="500"/>
        <w:textAlignment w:val="auto"/>
        <w:outlineLvl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  <w:lang w:eastAsia="zh-CN"/>
        </w:rPr>
        <w:t>最大的一位数和最大的两位数和是（</w:t>
      </w:r>
      <w:r>
        <w:rPr>
          <w:rFonts w:hint="eastAsia"/>
          <w:sz w:val="24"/>
          <w:szCs w:val="24"/>
          <w:lang w:val="en-US" w:eastAsia="zh-CN"/>
        </w:rPr>
        <w:t xml:space="preserve">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</w:rPr>
        <w:t>两个加数的和是36，如果第一个加数多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，第二个加数少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，那么和是（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t xml:space="preserve"> </w:t>
      </w:r>
      <w:r>
        <w:rPr>
          <w:rFonts w:hint="eastAsia"/>
          <w:sz w:val="24"/>
          <w:szCs w:val="24"/>
        </w:rPr>
        <w:t>爸爸</w:t>
      </w:r>
      <w:r>
        <w:rPr>
          <w:sz w:val="24"/>
          <w:szCs w:val="24"/>
        </w:rPr>
        <w:t>8:00</w:t>
      </w:r>
      <w:r>
        <w:rPr>
          <w:rFonts w:hint="eastAsia"/>
          <w:sz w:val="24"/>
          <w:szCs w:val="24"/>
        </w:rPr>
        <w:t>上班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下午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时回家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爸爸在外共</w:t>
      </w:r>
      <w:r>
        <w:rPr>
          <w:sz w:val="24"/>
          <w:szCs w:val="24"/>
        </w:rPr>
        <w:t>(    )</w:t>
      </w:r>
      <w:r>
        <w:rPr>
          <w:rFonts w:hint="eastAsia"/>
          <w:sz w:val="24"/>
          <w:szCs w:val="24"/>
        </w:rPr>
        <w:t>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</w:t>
      </w:r>
      <w:r>
        <w:drawing>
          <wp:inline distT="0" distB="0" distL="114300" distR="114300">
            <wp:extent cx="2086610" cy="935355"/>
            <wp:effectExtent l="0" t="0" r="889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</w:rPr>
        <w:t>这条线段长（    ）cm（    ）mm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三、方框里能填几。           </w:t>
      </w:r>
      <w:r>
        <w:rPr>
          <w:rFonts w:hint="eastAsia"/>
          <w:color w:val="FF0000"/>
          <w:lang w:val="en-US" w:eastAsia="zh-CN"/>
        </w:rPr>
        <w:t xml:space="preserve">                     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657225" cy="72898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657225" cy="72898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用你喜欢的方法计算。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45+29=                          51—37=</w:t>
      </w:r>
    </w:p>
    <w:p>
      <w:pPr>
        <w:numPr>
          <w:ilvl w:val="0"/>
          <w:numId w:val="0"/>
        </w:numPr>
        <w:tabs>
          <w:tab w:val="left" w:pos="5863"/>
        </w:tabs>
        <w:ind w:firstLine="48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114300</wp:posOffset>
                </wp:positionV>
                <wp:extent cx="116205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65pt;margin-top:9pt;height:0pt;width:91.5pt;z-index:251659264;mso-width-relative:page;mso-height-relative:page;" filled="f" stroked="t" coordsize="21600,21600" o:gfxdata="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a7WZHXAAAACQEAAA8AAAAAAAAAAQAgAAAAIgAAAGRy&#10;cy9kb3ducmV2LnhtbFBLAQIUABQAAAAIAIdO4kDsNJs1zQEAAG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95250</wp:posOffset>
                </wp:positionV>
                <wp:extent cx="11620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055" y="754761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pt;margin-top:7.5pt;height:0pt;width:91.5pt;z-index:251658240;mso-width-relative:page;mso-height-relative:page;" filled="f" stroked="t" coordsize="21600,21600" o:gfxdata="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FiRt7VAAAACAEAAA8AAAAAAAAA&#10;AQAgAAAAIgAAAGRycy9kb3ducmV2LnhtbFBLAQIUABQAAAAIAIdO4kCNDycS2wEAAHEDAAAOAAAA&#10;AAAAAAEAIAAAACQ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5863"/>
        </w:tabs>
        <w:ind w:firstLine="48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163830</wp:posOffset>
                </wp:positionV>
                <wp:extent cx="116205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65pt;margin-top:12.9pt;height:0pt;width:91.5pt;z-index:251669504;mso-width-relative:page;mso-height-relative:page;" filled="f" stroked="t" coordsize="21600,21600" o:gfxdata="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KKh67XAAAACQEAAA8AAAAAAAAAAQAgAAAAIgAAAGRy&#10;cy9kb3ducmV2LnhtbFBLAQIUABQAAAAIAIdO4kA3yXzvzQEAAG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125730</wp:posOffset>
                </wp:positionV>
                <wp:extent cx="11620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pt;margin-top:9.9pt;height:0pt;width:91.5pt;z-index:251660288;mso-width-relative:page;mso-height-relative:page;" filled="f" stroked="t" coordsize="21600,21600" o:gfxdata="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gCITG1QAAAAgBAAAPAAAAAAAAAAEAIAAAACIAAABkcnMv&#10;ZG93bnJldi54bWxQSwECFAAUAAAACACHTuJAbuvBlM0BAABlAwAADgAAAAAAAAABACAAAAAk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5863"/>
        </w:tabs>
        <w:ind w:left="239" w:leftChars="114" w:firstLine="7980" w:firstLineChars="3325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224790</wp:posOffset>
                </wp:positionV>
                <wp:extent cx="116205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15pt;margin-top:17.7pt;height:0pt;width:91.5pt;z-index:251681792;mso-width-relative:page;mso-height-relative:page;" filled="f" stroked="t" coordsize="21600,21600" o:gfxdata="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RNKJ9cAAAAJAQAADwAAAAAAAAABACAAAAAiAAAAZHJz&#10;L2Rvd25yZXYueG1sUEsBAhQAFAAAAAgAh07iQBcwn0HMAQAAZQ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165735</wp:posOffset>
                </wp:positionV>
                <wp:extent cx="116205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65pt;margin-top:13.05pt;height:0pt;width:91.5pt;z-index:251663360;mso-width-relative:page;mso-height-relative:page;" filled="f" stroked="t" coordsize="21600,21600" o:gfxdata="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DJ5xvXAAAACAEAAA8AAAAAAAAAAQAgAAAAIgAAAGRy&#10;cy9kb3ducmV2LnhtbFBLAQIUABQAAAAIAIdO4kC1FiZOzQEAAG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5863"/>
        </w:tabs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lang w:eastAsia="zh-CN"/>
        </w:rPr>
        <w:t>五、</w:t>
      </w:r>
      <w:r>
        <w:rPr>
          <w:rFonts w:hint="eastAsia"/>
          <w:sz w:val="24"/>
          <w:szCs w:val="24"/>
          <w:lang w:eastAsia="zh-CN"/>
        </w:rPr>
        <w:t>解决问题。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 xml:space="preserve">1、 </w:t>
      </w:r>
      <w:r>
        <w:rPr>
          <w:rFonts w:hint="eastAsia"/>
        </w:rPr>
        <w:t>学校交书报费，《少年时报》22元，《卡通王》38元，小丁丁带50元够吗？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u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 </w:t>
      </w:r>
      <w:r>
        <w:rPr>
          <w:rFonts w:hint="eastAsia"/>
          <w:u w:val="single"/>
          <w:lang w:val="en-US" w:eastAsia="zh-CN"/>
        </w:rPr>
        <w:t xml:space="preserve">                  </w:t>
      </w: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>答：小丁丁带50元是（    ）（填够或不够）。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小朋友排队，从左边数小巧第3个，她的右边还有12人，小朋友共有几人？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u w:val="single"/>
          <w:lang w:val="en-US" w:eastAsia="zh-CN"/>
        </w:rPr>
        <w:t xml:space="preserve">                    </w:t>
      </w:r>
    </w:p>
    <w:p>
      <w:pPr>
        <w:numPr>
          <w:ilvl w:val="0"/>
          <w:numId w:val="0"/>
        </w:num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答：小朋友共有（   ）人。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22F4DA"/>
    <w:multiLevelType w:val="singleLevel"/>
    <w:tmpl w:val="B222F4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5BC2AC"/>
    <w:multiLevelType w:val="singleLevel"/>
    <w:tmpl w:val="D75BC2AC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831786"/>
    <w:multiLevelType w:val="singleLevel"/>
    <w:tmpl w:val="5983178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D0E84"/>
    <w:rsid w:val="013B2E30"/>
    <w:rsid w:val="0203483F"/>
    <w:rsid w:val="03783354"/>
    <w:rsid w:val="0682758F"/>
    <w:rsid w:val="075A3AF1"/>
    <w:rsid w:val="09DC4387"/>
    <w:rsid w:val="0C867A13"/>
    <w:rsid w:val="102105E0"/>
    <w:rsid w:val="10D338BE"/>
    <w:rsid w:val="12087FFE"/>
    <w:rsid w:val="177A29D3"/>
    <w:rsid w:val="194411CB"/>
    <w:rsid w:val="1B2F439A"/>
    <w:rsid w:val="1E2800A9"/>
    <w:rsid w:val="212540CD"/>
    <w:rsid w:val="21B33A17"/>
    <w:rsid w:val="23D04125"/>
    <w:rsid w:val="24774CDC"/>
    <w:rsid w:val="24B25A99"/>
    <w:rsid w:val="27314692"/>
    <w:rsid w:val="27D317C5"/>
    <w:rsid w:val="28033A05"/>
    <w:rsid w:val="2995726A"/>
    <w:rsid w:val="2C125CBC"/>
    <w:rsid w:val="2DD755AF"/>
    <w:rsid w:val="30EA363B"/>
    <w:rsid w:val="31C2289C"/>
    <w:rsid w:val="336F1554"/>
    <w:rsid w:val="35950C13"/>
    <w:rsid w:val="36466184"/>
    <w:rsid w:val="365D7E06"/>
    <w:rsid w:val="391F7DCA"/>
    <w:rsid w:val="3A715CA8"/>
    <w:rsid w:val="3A9C4F70"/>
    <w:rsid w:val="3B0A1055"/>
    <w:rsid w:val="3DB2659D"/>
    <w:rsid w:val="405141B1"/>
    <w:rsid w:val="417D454F"/>
    <w:rsid w:val="43F057A8"/>
    <w:rsid w:val="45E6672E"/>
    <w:rsid w:val="45EB014D"/>
    <w:rsid w:val="46DD0235"/>
    <w:rsid w:val="4772698A"/>
    <w:rsid w:val="48CB7E06"/>
    <w:rsid w:val="48E66D87"/>
    <w:rsid w:val="49174077"/>
    <w:rsid w:val="4A871066"/>
    <w:rsid w:val="4BC560B3"/>
    <w:rsid w:val="4C9262DF"/>
    <w:rsid w:val="4D121E5F"/>
    <w:rsid w:val="500D0E84"/>
    <w:rsid w:val="502D57A6"/>
    <w:rsid w:val="507C789C"/>
    <w:rsid w:val="54B26F46"/>
    <w:rsid w:val="55972423"/>
    <w:rsid w:val="55EF270F"/>
    <w:rsid w:val="58564691"/>
    <w:rsid w:val="591B76AD"/>
    <w:rsid w:val="5B0B60B6"/>
    <w:rsid w:val="5C332381"/>
    <w:rsid w:val="5D156891"/>
    <w:rsid w:val="5E646927"/>
    <w:rsid w:val="5F392DCA"/>
    <w:rsid w:val="622A21AA"/>
    <w:rsid w:val="624226D7"/>
    <w:rsid w:val="630226DA"/>
    <w:rsid w:val="66AC5EBE"/>
    <w:rsid w:val="68850509"/>
    <w:rsid w:val="68D75717"/>
    <w:rsid w:val="69205D13"/>
    <w:rsid w:val="6D007E77"/>
    <w:rsid w:val="6D535020"/>
    <w:rsid w:val="6FBA1F24"/>
    <w:rsid w:val="726B5339"/>
    <w:rsid w:val="72C06FA1"/>
    <w:rsid w:val="72C1719E"/>
    <w:rsid w:val="75EF10BE"/>
    <w:rsid w:val="7DF27035"/>
    <w:rsid w:val="7E20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xp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2018-03-22T07:11:00Z</dcterms:created>
  <dc:creator>熙熙</dc:creator>
  <cp:lastModifiedBy>熙熙</cp:lastModifiedBy>
  <cp:lastPrinted>2018-06-08T07:45:00Z</cp:lastPrinted>
  <dcterms:modified xsi:type="dcterms:W3CDTF">2018-06-13T09:31:11Z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
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一年级第二学期口试复习卷（二）</w:t>
      </w:r>
    </w:p>
    <w:p>
      <w:pPr>
        <w:ind w:firstLine="3360" w:firstLineChars="160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 xml:space="preserve">  姓名：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u w:val="none"/>
          <w:lang w:val="en-US" w:eastAsia="zh-CN"/>
        </w:rPr>
        <w:t xml:space="preserve"> 等级：</w:t>
      </w:r>
      <w:r>
        <w:rPr>
          <w:rFonts w:hint="eastAsia"/>
          <w:u w:val="single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一、口算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36+47=     50</w:t>
      </w:r>
      <w:r>
        <w:rPr>
          <w:rFonts w:hint="eastAsia"/>
          <w:sz w:val="24"/>
          <w:szCs w:val="24"/>
        </w:rPr>
        <w:t>=（  ）-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   100—</w:t>
      </w:r>
      <w:r>
        <w:rPr>
          <w:rFonts w:hint="eastAsia"/>
          <w:sz w:val="24"/>
          <w:szCs w:val="24"/>
        </w:rPr>
        <w:t>（  ）=</w:t>
      </w:r>
      <w:r>
        <w:rPr>
          <w:rFonts w:hint="eastAsia"/>
          <w:sz w:val="24"/>
          <w:szCs w:val="24"/>
          <w:lang w:val="en-US" w:eastAsia="zh-CN"/>
        </w:rPr>
        <w:t xml:space="preserve"> 21    19=（  ）—（  ）   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24+29=     </w:t>
      </w:r>
      <w:r>
        <w:rPr>
          <w:rFonts w:hint="eastAsia"/>
          <w:sz w:val="24"/>
          <w:szCs w:val="24"/>
        </w:rPr>
        <w:t>（  ）</w:t>
      </w:r>
      <w:r>
        <w:rPr>
          <w:rFonts w:hint="eastAsia"/>
          <w:sz w:val="24"/>
          <w:szCs w:val="24"/>
          <w:lang w:eastAsia="zh-CN"/>
        </w:rPr>
        <w:t>—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16    38+（  ）=90       22+（  ）+13=90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二、填空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个一，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个十组成数</w:t>
      </w:r>
      <w:r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</w:rPr>
        <w:t>（    ），它的相邻</w:t>
      </w:r>
      <w:r>
        <w:rPr>
          <w:rFonts w:hint="eastAsia"/>
          <w:sz w:val="24"/>
          <w:szCs w:val="24"/>
          <w:lang w:eastAsia="zh-CN"/>
        </w:rPr>
        <w:t>单</w:t>
      </w:r>
      <w:r>
        <w:rPr>
          <w:rFonts w:hint="eastAsia"/>
          <w:sz w:val="24"/>
          <w:szCs w:val="24"/>
        </w:rPr>
        <w:t>数是（    ）和（    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0" w:hanging="1200" w:hangingChars="5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百数表中第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列，第3行是（   </w:t>
      </w:r>
      <w:r>
        <w:rPr>
          <w:rFonts w:hint="eastAsia"/>
          <w:sz w:val="24"/>
          <w:szCs w:val="24"/>
          <w:lang w:eastAsia="zh-CN"/>
        </w:rPr>
        <w:t>），它</w:t>
      </w:r>
      <w:r>
        <w:rPr>
          <w:rFonts w:hint="eastAsia"/>
          <w:sz w:val="24"/>
          <w:szCs w:val="24"/>
          <w:lang w:val="en-US" w:eastAsia="zh-CN"/>
        </w:rPr>
        <w:t>向下4行是（  ）。</w:t>
      </w:r>
      <w:r>
        <w:rPr>
          <w:rFonts w:hint="eastAsia"/>
          <w:sz w:val="24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40" w:firstLineChars="600"/>
        <w:textAlignment w:val="auto"/>
        <w:outlineLvl w:val="9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29在第（  ）行，第（   ）列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3、20</w:t>
      </w:r>
      <w:r>
        <w:rPr>
          <w:rFonts w:hint="eastAsia"/>
          <w:sz w:val="24"/>
          <w:szCs w:val="24"/>
        </w:rPr>
        <w:t>-□&gt;6   □里可以填(      ),  □里最大填(    ),  □里有(    )种填法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4、2张50元可以换（  ）张20元，或者（  ）张10元。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1张50元可以换（  ）张20元和（  ）张10元。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  <w:lang w:eastAsia="zh-CN"/>
        </w:rPr>
        <w:t>填上合适的单位名称。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小明身高123（    ）  门高2(     )   鞋子长15（    ）  橡皮长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5（    ）</w:t>
      </w:r>
    </w:p>
    <w:p>
      <w:pPr>
        <w:ind w:firstLine="45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跳绳长2（    ）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    铅笔盒长23（    ）   操场一圈长</w:t>
      </w:r>
      <w:r>
        <w:rPr>
          <w:rFonts w:hint="eastAsia"/>
          <w:sz w:val="24"/>
          <w:szCs w:val="24"/>
          <w:lang w:val="en-US" w:eastAsia="zh-CN"/>
        </w:rPr>
        <w:t>200</w:t>
      </w:r>
      <w:r>
        <w:rPr>
          <w:rFonts w:hint="eastAsia"/>
          <w:sz w:val="24"/>
          <w:szCs w:val="24"/>
        </w:rPr>
        <w:t>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三、画一画分针和时针。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8时                            19时半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color w:val="FF0000"/>
        </w:rPr>
        <w:drawing>
          <wp:inline distT="0" distB="0" distL="114300" distR="114300">
            <wp:extent cx="1090930" cy="1064260"/>
            <wp:effectExtent l="0" t="0" r="1397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 xml:space="preserve">                      </w:t>
      </w:r>
      <w:r>
        <w:rPr>
          <w:color w:val="FF0000"/>
        </w:rPr>
        <w:drawing>
          <wp:inline distT="0" distB="0" distL="114300" distR="114300">
            <wp:extent cx="1090930" cy="1064260"/>
            <wp:effectExtent l="0" t="0" r="1397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四、解决问题。</w:t>
      </w:r>
    </w:p>
    <w:p>
      <w:pPr>
        <w:ind w:left="315" w:hanging="360" w:hangingChars="15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五年级小朋友做红花</w:t>
      </w:r>
      <w:r>
        <w:rPr>
          <w:rFonts w:hint="eastAsia"/>
          <w:sz w:val="24"/>
          <w:szCs w:val="24"/>
          <w:lang w:val="en-US" w:eastAsia="zh-CN"/>
        </w:rPr>
        <w:t>46</w:t>
      </w:r>
      <w:r>
        <w:rPr>
          <w:rFonts w:hint="eastAsia"/>
          <w:sz w:val="24"/>
          <w:szCs w:val="24"/>
        </w:rPr>
        <w:t>朵，比紫花多12朵，紫花有几朵？紫花与红花共几朵？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  <w:lang w:val="en-US" w:eastAsia="zh-CN"/>
        </w:rPr>
        <w:t>答：紫花有（  ）朵。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  <w:lang w:val="en-US" w:eastAsia="zh-CN"/>
        </w:rPr>
        <w:t>答：紫花和红花共（  ）朵。</w:t>
      </w:r>
    </w:p>
    <w:p>
      <w:pPr>
        <w:ind w:left="525" w:hanging="600" w:hangingChars="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一年级参观科技馆排队时，从前面数小巧第24个，后面数小胖排在第36个，他们两人中间有18人，一年级共有多少个同学去参观？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                   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答：一年级共有（   ）个同学去参观。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D0E84"/>
    <w:rsid w:val="013B2E30"/>
    <w:rsid w:val="0682758F"/>
    <w:rsid w:val="091C4ED9"/>
    <w:rsid w:val="09DC4387"/>
    <w:rsid w:val="0C867A13"/>
    <w:rsid w:val="102105E0"/>
    <w:rsid w:val="10D338BE"/>
    <w:rsid w:val="12BA539E"/>
    <w:rsid w:val="177A29D3"/>
    <w:rsid w:val="1B2F439A"/>
    <w:rsid w:val="212540CD"/>
    <w:rsid w:val="21B33A17"/>
    <w:rsid w:val="23D04125"/>
    <w:rsid w:val="24774CDC"/>
    <w:rsid w:val="259C7737"/>
    <w:rsid w:val="263E7D4F"/>
    <w:rsid w:val="27314692"/>
    <w:rsid w:val="28033A05"/>
    <w:rsid w:val="2995726A"/>
    <w:rsid w:val="2C125CBC"/>
    <w:rsid w:val="2DD755AF"/>
    <w:rsid w:val="30EA363B"/>
    <w:rsid w:val="336F1554"/>
    <w:rsid w:val="3868783C"/>
    <w:rsid w:val="391F7DCA"/>
    <w:rsid w:val="3A9C4F70"/>
    <w:rsid w:val="3DB2659D"/>
    <w:rsid w:val="416C2BB9"/>
    <w:rsid w:val="43F057A8"/>
    <w:rsid w:val="45E6672E"/>
    <w:rsid w:val="48665074"/>
    <w:rsid w:val="489B3147"/>
    <w:rsid w:val="48CB7E06"/>
    <w:rsid w:val="48E66D87"/>
    <w:rsid w:val="49174077"/>
    <w:rsid w:val="4C9262DF"/>
    <w:rsid w:val="500D0E84"/>
    <w:rsid w:val="54B26F46"/>
    <w:rsid w:val="55972423"/>
    <w:rsid w:val="58564691"/>
    <w:rsid w:val="591B76AD"/>
    <w:rsid w:val="5B0B60B6"/>
    <w:rsid w:val="5D156891"/>
    <w:rsid w:val="5E646927"/>
    <w:rsid w:val="5F392DCA"/>
    <w:rsid w:val="60D7434E"/>
    <w:rsid w:val="622A21AA"/>
    <w:rsid w:val="630226DA"/>
    <w:rsid w:val="66AC5EBE"/>
    <w:rsid w:val="68850509"/>
    <w:rsid w:val="68D75717"/>
    <w:rsid w:val="6B8805A9"/>
    <w:rsid w:val="6C064AE8"/>
    <w:rsid w:val="6D007E77"/>
    <w:rsid w:val="6D535020"/>
    <w:rsid w:val="6FBA1F24"/>
    <w:rsid w:val="72126D05"/>
    <w:rsid w:val="72C06FA1"/>
    <w:rsid w:val="72C1719E"/>
    <w:rsid w:val="72EC3415"/>
    <w:rsid w:val="75EF10BE"/>
    <w:rsid w:val="79522CED"/>
    <w:rsid w:val="7ACD595F"/>
    <w:rsid w:val="7BE87721"/>
    <w:rsid w:val="7DF27035"/>
    <w:rsid w:val="7E2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xp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2018-03-22T07:11:00Z</dcterms:created>
  <dc:creator>熙熙</dc:creator>
  <cp:lastModifiedBy>熙熙</cp:lastModifiedBy>
  <cp:lastPrinted>2018-03-27T00:06:00Z</cp:lastPrinted>
  <dcterms:modified xsi:type="dcterms:W3CDTF">2018-06-13T09:33:51Z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